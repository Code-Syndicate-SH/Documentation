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20C2E" w14:textId="77777777" w:rsidR="00DC2611" w:rsidRDefault="00DC2611" w:rsidP="00DC2611">
      <w:pPr>
        <w:pStyle w:val="NoSpacing"/>
        <w:rPr>
          <w:rFonts w:eastAsiaTheme="minorHAnsi"/>
          <w:kern w:val="2"/>
          <w:sz w:val="2"/>
          <w:lang w:val="en-ZA"/>
          <w14:ligatures w14:val="standardContextual"/>
        </w:rPr>
      </w:pPr>
      <w:r>
        <w:rPr>
          <w:rFonts w:eastAsiaTheme="minorHAnsi"/>
          <w:kern w:val="2"/>
          <w:sz w:val="2"/>
          <w:lang w:val="en-ZA"/>
          <w14:ligatures w14:val="standardContextual"/>
        </w:rPr>
        <w:t>=</w:t>
      </w:r>
    </w:p>
    <w:p w14:paraId="30144D83" w14:textId="4BF509FD" w:rsidR="00B47710" w:rsidRPr="00B47710" w:rsidRDefault="005B4816" w:rsidP="00B47710">
      <w:pPr>
        <w:pStyle w:val="Title"/>
        <w:jc w:val="center"/>
        <w:rPr>
          <w:u w:val="single"/>
        </w:rPr>
      </w:pPr>
      <w:r>
        <w:rPr>
          <w:u w:val="single"/>
        </w:rPr>
        <w:t>Definition Of Ready</w:t>
      </w:r>
    </w:p>
    <w:p w14:paraId="277AEEDB" w14:textId="14D19D6B" w:rsidR="005B4816" w:rsidRDefault="005B4816" w:rsidP="005B4816">
      <w:pPr>
        <w:pStyle w:val="Heading1"/>
        <w:jc w:val="center"/>
        <w:rPr>
          <w:color w:val="33473C" w:themeColor="text2" w:themeShade="BF"/>
          <w:u w:val="single"/>
        </w:rPr>
      </w:pPr>
      <w:r>
        <w:rPr>
          <w:color w:val="33473C" w:themeColor="text2" w:themeShade="BF"/>
          <w:u w:val="single"/>
        </w:rPr>
        <w:t>Background</w:t>
      </w:r>
    </w:p>
    <w:p w14:paraId="790BC9AB" w14:textId="7DDCEB7D" w:rsidR="005B4816" w:rsidRPr="005B4816" w:rsidRDefault="005B4816" w:rsidP="005B4816">
      <w:r>
        <w:t>Smart Hydro has been a project that has been going on since 2023. Since then, as data is collected on the plants grown, what went right and wrong over the years, it subsequently affects the following years research. As of now</w:t>
      </w:r>
      <w:r w:rsidR="00DD0446">
        <w:t xml:space="preserve"> (2025)</w:t>
      </w:r>
      <w:r>
        <w:t xml:space="preserve">, </w:t>
      </w:r>
      <w:r w:rsidR="00DD0446">
        <w:t>below are</w:t>
      </w:r>
      <w:r>
        <w:t xml:space="preserve"> things that need to be addressed before the team jumps into design, development and possible deployment of the project, as well as defining the new research.</w:t>
      </w:r>
      <w:r>
        <w:br/>
      </w:r>
    </w:p>
    <w:p w14:paraId="5C639F1F" w14:textId="24F10FED" w:rsidR="005B4816" w:rsidRPr="007666A7" w:rsidRDefault="005B4816" w:rsidP="007666A7">
      <w:pPr>
        <w:pStyle w:val="Heading2"/>
        <w:rPr>
          <w:color w:val="33473C" w:themeColor="text2" w:themeShade="BF"/>
          <w:u w:val="single"/>
        </w:rPr>
      </w:pPr>
      <w:r>
        <w:rPr>
          <w:color w:val="33473C" w:themeColor="text2" w:themeShade="BF"/>
          <w:u w:val="single"/>
        </w:rPr>
        <w:t>Definition of Ready</w:t>
      </w:r>
    </w:p>
    <w:p w14:paraId="655D6F85" w14:textId="24EECDCD" w:rsidR="007666A7" w:rsidRDefault="007666A7" w:rsidP="007666A7">
      <w:pPr>
        <w:pStyle w:val="ListParagraph"/>
        <w:numPr>
          <w:ilvl w:val="0"/>
          <w:numId w:val="3"/>
        </w:numPr>
      </w:pPr>
      <w:r>
        <w:t>Acceptance criteria are clearly defined and testable for the hardware and software.</w:t>
      </w:r>
    </w:p>
    <w:p w14:paraId="0FBD08B1" w14:textId="4EFCBE47" w:rsidR="009F640D" w:rsidRDefault="007666A7" w:rsidP="005B4816">
      <w:pPr>
        <w:pStyle w:val="ListParagraph"/>
        <w:numPr>
          <w:ilvl w:val="0"/>
          <w:numId w:val="3"/>
        </w:numPr>
      </w:pPr>
      <w:r w:rsidRPr="007666A7">
        <w:t>Design specifications are documented, reviewed, and validated against farmer needs.</w:t>
      </w:r>
    </w:p>
    <w:p w14:paraId="685205EF" w14:textId="5BE7A0D4" w:rsidR="007666A7" w:rsidRDefault="007666A7" w:rsidP="005B4816">
      <w:pPr>
        <w:pStyle w:val="ListParagraph"/>
        <w:numPr>
          <w:ilvl w:val="0"/>
          <w:numId w:val="3"/>
        </w:numPr>
      </w:pPr>
      <w:r w:rsidRPr="007666A7">
        <w:t>Improvement strategies based on previous year’s research are documented and approved.</w:t>
      </w:r>
    </w:p>
    <w:p w14:paraId="2474A1FD" w14:textId="32AEEAAA" w:rsidR="007666A7" w:rsidRDefault="007666A7" w:rsidP="005B4816">
      <w:pPr>
        <w:pStyle w:val="ListParagraph"/>
        <w:numPr>
          <w:ilvl w:val="0"/>
          <w:numId w:val="3"/>
        </w:numPr>
      </w:pPr>
      <w:r>
        <w:t>T</w:t>
      </w:r>
      <w:r w:rsidRPr="007666A7">
        <w:t>unnel system specifications are complete, reviewed, and aligned with research criteria</w:t>
      </w:r>
    </w:p>
    <w:p w14:paraId="3E01FA3A" w14:textId="77777777" w:rsidR="00DD0446" w:rsidRDefault="007666A7" w:rsidP="005B4816">
      <w:pPr>
        <w:pStyle w:val="ListParagraph"/>
        <w:numPr>
          <w:ilvl w:val="0"/>
          <w:numId w:val="3"/>
        </w:numPr>
      </w:pPr>
      <w:r>
        <w:t xml:space="preserve">Design </w:t>
      </w:r>
      <w:r w:rsidR="00DD0446">
        <w:t xml:space="preserve">strategies </w:t>
      </w:r>
      <w:r>
        <w:t>for timings and solution management are</w:t>
      </w:r>
      <w:r w:rsidR="00DD0446">
        <w:t xml:space="preserve"> identified, outlined and verified against farmers need.</w:t>
      </w:r>
    </w:p>
    <w:p w14:paraId="2E828F7D" w14:textId="31B903CE" w:rsidR="007666A7" w:rsidRDefault="00DD0446" w:rsidP="005B4816">
      <w:pPr>
        <w:pStyle w:val="ListParagraph"/>
        <w:numPr>
          <w:ilvl w:val="0"/>
          <w:numId w:val="3"/>
        </w:numPr>
      </w:pPr>
      <w:r>
        <w:t>Strategies to keep costs low as well as account for minimal infrastructure align with farmers constraints.</w:t>
      </w:r>
    </w:p>
    <w:p w14:paraId="7ED886DB" w14:textId="2AF75D71" w:rsidR="00DD0446" w:rsidRDefault="00DD0446" w:rsidP="005F2DA6">
      <w:pPr>
        <w:pStyle w:val="ListParagraph"/>
        <w:numPr>
          <w:ilvl w:val="0"/>
          <w:numId w:val="3"/>
        </w:numPr>
      </w:pPr>
      <w:r>
        <w:t>Risk mitigation is drawn up to minimize delay in working with the tents. (Example blown components).</w:t>
      </w:r>
    </w:p>
    <w:p w14:paraId="27A257D4" w14:textId="399DA9D0" w:rsidR="009F640D" w:rsidRDefault="009F640D" w:rsidP="007666A7">
      <w:pPr>
        <w:pStyle w:val="ListParagraph"/>
      </w:pPr>
    </w:p>
    <w:p w14:paraId="6576732B" w14:textId="64D7D5D5" w:rsidR="009F7DA9" w:rsidRPr="00DC2611" w:rsidRDefault="009F7DA9" w:rsidP="00DC2611"/>
    <w:sectPr w:rsidR="009F7DA9" w:rsidRPr="00DC2611" w:rsidSect="009F7DA9">
      <w:footerReference w:type="default" r:id="rId7"/>
      <w:foot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A3146" w14:textId="77777777" w:rsidR="00550AD7" w:rsidRDefault="00550AD7" w:rsidP="009F7DA9">
      <w:pPr>
        <w:spacing w:after="0" w:line="240" w:lineRule="auto"/>
      </w:pPr>
      <w:r>
        <w:separator/>
      </w:r>
    </w:p>
  </w:endnote>
  <w:endnote w:type="continuationSeparator" w:id="0">
    <w:p w14:paraId="3DDC2D2A" w14:textId="77777777" w:rsidR="00550AD7" w:rsidRDefault="00550AD7" w:rsidP="009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57829"/>
      <w:docPartObj>
        <w:docPartGallery w:val="Page Numbers (Bottom of Page)"/>
        <w:docPartUnique/>
      </w:docPartObj>
    </w:sdtPr>
    <w:sdtContent>
      <w:sdt>
        <w:sdtPr>
          <w:id w:val="-1769616900"/>
          <w:docPartObj>
            <w:docPartGallery w:val="Page Numbers (Top of Page)"/>
            <w:docPartUnique/>
          </w:docPartObj>
        </w:sdtPr>
        <w:sdtContent>
          <w:p w14:paraId="1E0FA46F" w14:textId="49555107" w:rsidR="009F7DA9" w:rsidRDefault="009F7D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06CADC" w14:textId="77777777" w:rsidR="009F7DA9" w:rsidRDefault="009F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900234"/>
      <w:docPartObj>
        <w:docPartGallery w:val="Page Numbers (Bottom of Page)"/>
        <w:docPartUnique/>
      </w:docPartObj>
    </w:sdtPr>
    <w:sdtContent>
      <w:sdt>
        <w:sdtPr>
          <w:id w:val="-281801494"/>
          <w:docPartObj>
            <w:docPartGallery w:val="Page Numbers (Top of Page)"/>
            <w:docPartUnique/>
          </w:docPartObj>
        </w:sdtPr>
        <w:sdtContent>
          <w:p w14:paraId="65893CD6" w14:textId="0123D8AF" w:rsidR="00B47710" w:rsidRDefault="00B477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19AA74" w14:textId="77777777" w:rsidR="00B47710" w:rsidRDefault="00B4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35F77" w14:textId="77777777" w:rsidR="00550AD7" w:rsidRDefault="00550AD7" w:rsidP="009F7DA9">
      <w:pPr>
        <w:spacing w:after="0" w:line="240" w:lineRule="auto"/>
      </w:pPr>
      <w:r>
        <w:separator/>
      </w:r>
    </w:p>
  </w:footnote>
  <w:footnote w:type="continuationSeparator" w:id="0">
    <w:p w14:paraId="04C83525" w14:textId="77777777" w:rsidR="00550AD7" w:rsidRDefault="00550AD7" w:rsidP="009F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1A4"/>
    <w:multiLevelType w:val="hybridMultilevel"/>
    <w:tmpl w:val="F2066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59302C"/>
    <w:multiLevelType w:val="hybridMultilevel"/>
    <w:tmpl w:val="80A6DA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8C4C66"/>
    <w:multiLevelType w:val="hybridMultilevel"/>
    <w:tmpl w:val="4C583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8132327">
    <w:abstractNumId w:val="2"/>
  </w:num>
  <w:num w:numId="2" w16cid:durableId="1987542742">
    <w:abstractNumId w:val="1"/>
  </w:num>
  <w:num w:numId="3" w16cid:durableId="26654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B"/>
    <w:rsid w:val="000D41F2"/>
    <w:rsid w:val="0011703E"/>
    <w:rsid w:val="00250351"/>
    <w:rsid w:val="002B3981"/>
    <w:rsid w:val="00347133"/>
    <w:rsid w:val="003723E1"/>
    <w:rsid w:val="004221F5"/>
    <w:rsid w:val="0048473B"/>
    <w:rsid w:val="00535041"/>
    <w:rsid w:val="00550AD7"/>
    <w:rsid w:val="005942D6"/>
    <w:rsid w:val="005B4816"/>
    <w:rsid w:val="00600B81"/>
    <w:rsid w:val="006256ED"/>
    <w:rsid w:val="00666F18"/>
    <w:rsid w:val="00715D72"/>
    <w:rsid w:val="0076128D"/>
    <w:rsid w:val="007666A7"/>
    <w:rsid w:val="008034E3"/>
    <w:rsid w:val="0080361C"/>
    <w:rsid w:val="00831024"/>
    <w:rsid w:val="00910026"/>
    <w:rsid w:val="00935823"/>
    <w:rsid w:val="009E3569"/>
    <w:rsid w:val="009F640D"/>
    <w:rsid w:val="009F7DA9"/>
    <w:rsid w:val="00AB7526"/>
    <w:rsid w:val="00AC5B95"/>
    <w:rsid w:val="00B052FB"/>
    <w:rsid w:val="00B42518"/>
    <w:rsid w:val="00B47710"/>
    <w:rsid w:val="00B62860"/>
    <w:rsid w:val="00D13565"/>
    <w:rsid w:val="00DB03BC"/>
    <w:rsid w:val="00DC2611"/>
    <w:rsid w:val="00DD0446"/>
    <w:rsid w:val="00FB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82FB"/>
  <w15:chartTrackingRefBased/>
  <w15:docId w15:val="{80BA5D6C-A541-4164-86E4-7302E443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FB"/>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052FB"/>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B052FB"/>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B052FB"/>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B052FB"/>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B0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FB"/>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052FB"/>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B052FB"/>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B052FB"/>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B052FB"/>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B0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FB"/>
    <w:rPr>
      <w:rFonts w:eastAsiaTheme="majorEastAsia" w:cstheme="majorBidi"/>
      <w:color w:val="272727" w:themeColor="text1" w:themeTint="D8"/>
    </w:rPr>
  </w:style>
  <w:style w:type="paragraph" w:styleId="Title">
    <w:name w:val="Title"/>
    <w:basedOn w:val="Normal"/>
    <w:next w:val="Normal"/>
    <w:link w:val="TitleChar"/>
    <w:uiPriority w:val="10"/>
    <w:qFormat/>
    <w:rsid w:val="00B0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B"/>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B"/>
    <w:rPr>
      <w:i/>
      <w:iCs/>
      <w:color w:val="404040" w:themeColor="text1" w:themeTint="BF"/>
    </w:rPr>
  </w:style>
  <w:style w:type="paragraph" w:styleId="ListParagraph">
    <w:name w:val="List Paragraph"/>
    <w:basedOn w:val="Normal"/>
    <w:uiPriority w:val="34"/>
    <w:qFormat/>
    <w:rsid w:val="00B052FB"/>
    <w:pPr>
      <w:ind w:left="720"/>
      <w:contextualSpacing/>
    </w:pPr>
  </w:style>
  <w:style w:type="character" w:styleId="IntenseEmphasis">
    <w:name w:val="Intense Emphasis"/>
    <w:basedOn w:val="DefaultParagraphFont"/>
    <w:uiPriority w:val="21"/>
    <w:qFormat/>
    <w:rsid w:val="00B052FB"/>
    <w:rPr>
      <w:i/>
      <w:iCs/>
      <w:color w:val="729928" w:themeColor="accent1" w:themeShade="BF"/>
    </w:rPr>
  </w:style>
  <w:style w:type="paragraph" w:styleId="IntenseQuote">
    <w:name w:val="Intense Quote"/>
    <w:basedOn w:val="Normal"/>
    <w:next w:val="Normal"/>
    <w:link w:val="IntenseQuoteChar"/>
    <w:uiPriority w:val="30"/>
    <w:qFormat/>
    <w:rsid w:val="00B052FB"/>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B052FB"/>
    <w:rPr>
      <w:i/>
      <w:iCs/>
      <w:color w:val="729928" w:themeColor="accent1" w:themeShade="BF"/>
    </w:rPr>
  </w:style>
  <w:style w:type="character" w:styleId="IntenseReference">
    <w:name w:val="Intense Reference"/>
    <w:basedOn w:val="DefaultParagraphFont"/>
    <w:uiPriority w:val="32"/>
    <w:qFormat/>
    <w:rsid w:val="00B052FB"/>
    <w:rPr>
      <w:b/>
      <w:bCs/>
      <w:smallCaps/>
      <w:color w:val="729928" w:themeColor="accent1" w:themeShade="BF"/>
      <w:spacing w:val="5"/>
    </w:rPr>
  </w:style>
  <w:style w:type="paragraph" w:styleId="NoSpacing">
    <w:name w:val="No Spacing"/>
    <w:link w:val="NoSpacingChar"/>
    <w:uiPriority w:val="1"/>
    <w:qFormat/>
    <w:rsid w:val="009E35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569"/>
    <w:rPr>
      <w:rFonts w:eastAsiaTheme="minorEastAsia"/>
      <w:kern w:val="0"/>
      <w:lang w:val="en-US"/>
      <w14:ligatures w14:val="none"/>
    </w:rPr>
  </w:style>
  <w:style w:type="paragraph" w:styleId="Header">
    <w:name w:val="header"/>
    <w:basedOn w:val="Normal"/>
    <w:link w:val="HeaderChar"/>
    <w:uiPriority w:val="99"/>
    <w:unhideWhenUsed/>
    <w:rsid w:val="009F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A9"/>
  </w:style>
  <w:style w:type="paragraph" w:styleId="Footer">
    <w:name w:val="footer"/>
    <w:basedOn w:val="Normal"/>
    <w:link w:val="FooterChar"/>
    <w:uiPriority w:val="99"/>
    <w:unhideWhenUsed/>
    <w:rsid w:val="009F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A9"/>
  </w:style>
  <w:style w:type="character" w:styleId="Hyperlink">
    <w:name w:val="Hyperlink"/>
    <w:basedOn w:val="DefaultParagraphFont"/>
    <w:uiPriority w:val="99"/>
    <w:unhideWhenUsed/>
    <w:rsid w:val="009F7DA9"/>
    <w:rPr>
      <w:color w:val="EE7B08" w:themeColor="hyperlink"/>
      <w:u w:val="single"/>
    </w:rPr>
  </w:style>
  <w:style w:type="character" w:styleId="UnresolvedMention">
    <w:name w:val="Unresolved Mention"/>
    <w:basedOn w:val="DefaultParagraphFont"/>
    <w:uiPriority w:val="99"/>
    <w:semiHidden/>
    <w:unhideWhenUsed/>
    <w:rsid w:val="009F7DA9"/>
    <w:rPr>
      <w:color w:val="605E5C"/>
      <w:shd w:val="clear" w:color="auto" w:fill="E1DFDD"/>
    </w:rPr>
  </w:style>
  <w:style w:type="paragraph" w:styleId="NormalWeb">
    <w:name w:val="Normal (Web)"/>
    <w:basedOn w:val="Normal"/>
    <w:uiPriority w:val="99"/>
    <w:semiHidden/>
    <w:unhideWhenUsed/>
    <w:rsid w:val="009F7DA9"/>
    <w:rPr>
      <w:rFonts w:ascii="Times New Roman" w:hAnsi="Times New Roman" w:cs="Times New Roman"/>
      <w:sz w:val="24"/>
      <w:szCs w:val="24"/>
    </w:rPr>
  </w:style>
  <w:style w:type="character" w:styleId="SubtleEmphasis">
    <w:name w:val="Subtle Emphasis"/>
    <w:basedOn w:val="DefaultParagraphFont"/>
    <w:uiPriority w:val="19"/>
    <w:qFormat/>
    <w:rsid w:val="00B477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75976">
      <w:bodyDiv w:val="1"/>
      <w:marLeft w:val="0"/>
      <w:marRight w:val="0"/>
      <w:marTop w:val="0"/>
      <w:marBottom w:val="0"/>
      <w:divBdr>
        <w:top w:val="none" w:sz="0" w:space="0" w:color="auto"/>
        <w:left w:val="none" w:sz="0" w:space="0" w:color="auto"/>
        <w:bottom w:val="none" w:sz="0" w:space="0" w:color="auto"/>
        <w:right w:val="none" w:sz="0" w:space="0" w:color="auto"/>
      </w:divBdr>
    </w:div>
    <w:div w:id="1355694103">
      <w:bodyDiv w:val="1"/>
      <w:marLeft w:val="0"/>
      <w:marRight w:val="0"/>
      <w:marTop w:val="0"/>
      <w:marBottom w:val="0"/>
      <w:divBdr>
        <w:top w:val="none" w:sz="0" w:space="0" w:color="auto"/>
        <w:left w:val="none" w:sz="0" w:space="0" w:color="auto"/>
        <w:bottom w:val="none" w:sz="0" w:space="0" w:color="auto"/>
        <w:right w:val="none" w:sz="0" w:space="0" w:color="auto"/>
      </w:divBdr>
    </w:div>
    <w:div w:id="1429541550">
      <w:bodyDiv w:val="1"/>
      <w:marLeft w:val="0"/>
      <w:marRight w:val="0"/>
      <w:marTop w:val="0"/>
      <w:marBottom w:val="0"/>
      <w:divBdr>
        <w:top w:val="none" w:sz="0" w:space="0" w:color="auto"/>
        <w:left w:val="none" w:sz="0" w:space="0" w:color="auto"/>
        <w:bottom w:val="none" w:sz="0" w:space="0" w:color="auto"/>
        <w:right w:val="none" w:sz="0" w:space="0" w:color="auto"/>
      </w:divBdr>
    </w:div>
    <w:div w:id="17800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Definition of Ready</Template>
  <TotalTime>10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PROG7313 POE Part 1</vt:lpstr>
    </vt:vector>
  </TitlesOfParts>
  <Company>Strategic Savings Bureau</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PROG7313 POE Part 1</dc:title>
  <dc:subject>Research Document</dc:subject>
  <dc:creator>Sashveer Ramjathan</dc:creator>
  <cp:keywords/>
  <dc:description/>
  <cp:lastModifiedBy>shravan ramjathan</cp:lastModifiedBy>
  <cp:revision>2</cp:revision>
  <dcterms:created xsi:type="dcterms:W3CDTF">2025-05-21T18:48:00Z</dcterms:created>
  <dcterms:modified xsi:type="dcterms:W3CDTF">2025-05-21T18:48:00Z</dcterms:modified>
  <cp:category>Sashveer Lakhan Ramjathan (ST10361554), Shravan Ramjathan (ST10247982), Blaise Mikka de Gier (ST10249838)                                                                            [Group 2]</cp:category>
</cp:coreProperties>
</file>